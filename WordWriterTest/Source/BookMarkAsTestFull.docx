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30F3" w14:textId="77777777" w:rsidR="00302CC4" w:rsidRDefault="00302CC4"/>
    <w:p w14:paraId="7AF9A547" w14:textId="77777777" w:rsidR="00F35A9D" w:rsidRPr="00F35A9D" w:rsidRDefault="00F35A9D" w:rsidP="00F35A9D"/>
    <w:p w14:paraId="56468E2D" w14:textId="77777777" w:rsidR="00F35A9D" w:rsidRPr="00F35A9D" w:rsidRDefault="00F35A9D" w:rsidP="00F35A9D"/>
    <w:p w14:paraId="6BC93813" w14:textId="77777777" w:rsidR="00F35A9D" w:rsidRPr="00F35A9D" w:rsidRDefault="00F35A9D" w:rsidP="00F35A9D"/>
    <w:p w14:paraId="2179280A" w14:textId="77777777" w:rsidR="00F35A9D" w:rsidRPr="00F35A9D" w:rsidRDefault="00F35A9D" w:rsidP="00F35A9D"/>
    <w:p w14:paraId="4001DA47" w14:textId="77777777" w:rsidR="00F35A9D" w:rsidRPr="00F35A9D" w:rsidRDefault="00F35A9D" w:rsidP="00F35A9D"/>
    <w:p w14:paraId="221FBD0C" w14:textId="77777777" w:rsidR="00F35A9D" w:rsidRPr="00F35A9D" w:rsidRDefault="00F35A9D" w:rsidP="00F35A9D"/>
    <w:p w14:paraId="36A43460" w14:textId="77777777" w:rsidR="00F35A9D" w:rsidRPr="00F35A9D" w:rsidRDefault="00F35A9D" w:rsidP="00F35A9D"/>
    <w:p w14:paraId="547A177F" w14:textId="77777777" w:rsidR="00F35A9D" w:rsidRPr="00F35A9D" w:rsidRDefault="00F35A9D" w:rsidP="00F35A9D"/>
    <w:p w14:paraId="6AE44E0F" w14:textId="77777777" w:rsidR="00F35A9D" w:rsidRPr="00F35A9D" w:rsidRDefault="00F35A9D" w:rsidP="00F35A9D"/>
    <w:p w14:paraId="53937701" w14:textId="77777777" w:rsidR="00F35A9D" w:rsidRDefault="00F35A9D" w:rsidP="00F35A9D">
      <w:pPr>
        <w:tabs>
          <w:tab w:val="left" w:pos="14886"/>
        </w:tabs>
      </w:pPr>
      <w:r>
        <w:tab/>
        <w:t>Interpolation Body1:</w:t>
      </w:r>
      <w:r w:rsidR="006C6F73">
        <w:t>[</w:t>
      </w:r>
      <w:r>
        <w:t>{Body1}</w:t>
      </w:r>
      <w:r w:rsidR="006C6F73">
        <w:t>]</w:t>
      </w:r>
    </w:p>
    <w:p w14:paraId="5B494E62" w14:textId="77777777" w:rsidR="00F35A9D" w:rsidRDefault="00F35A9D" w:rsidP="00F35A9D">
      <w:pPr>
        <w:tabs>
          <w:tab w:val="left" w:pos="14886"/>
        </w:tabs>
      </w:pPr>
      <w:r>
        <w:tab/>
        <w:t>Interpolation Body1:</w:t>
      </w:r>
      <w:r w:rsidR="006C6F73">
        <w:t>[</w:t>
      </w:r>
      <w:r>
        <w:t>{Body1}</w:t>
      </w:r>
      <w:r w:rsidR="006C6F73">
        <w:t>]</w:t>
      </w:r>
    </w:p>
    <w:p w14:paraId="2650EA75" w14:textId="77777777" w:rsidR="00F35A9D" w:rsidRDefault="00F35A9D" w:rsidP="00F35A9D">
      <w:pPr>
        <w:tabs>
          <w:tab w:val="left" w:pos="14886"/>
        </w:tabs>
      </w:pPr>
      <w:r>
        <w:tab/>
        <w:t xml:space="preserve">Bookmark </w:t>
      </w:r>
      <w:r w:rsidR="0046302E">
        <w:t xml:space="preserve">Bookmark1: </w:t>
      </w:r>
      <w:bookmarkStart w:id="0" w:name="Body1"/>
      <w:bookmarkEnd w:id="0"/>
    </w:p>
    <w:p w14:paraId="093F50B7" w14:textId="77777777" w:rsidR="00701DE6" w:rsidRDefault="00701DE6" w:rsidP="00F35A9D">
      <w:pPr>
        <w:tabs>
          <w:tab w:val="left" w:pos="14886"/>
        </w:tabs>
      </w:pPr>
    </w:p>
    <w:p w14:paraId="5D083786" w14:textId="77777777" w:rsidR="00701DE6" w:rsidRDefault="00701DE6" w:rsidP="00701DE6">
      <w:pPr>
        <w:tabs>
          <w:tab w:val="left" w:pos="14886"/>
        </w:tabs>
      </w:pPr>
      <w:r>
        <w:tab/>
        <w:t>Bookmark BodyTooLong1:</w:t>
      </w:r>
      <w:bookmarkStart w:id="1" w:name="BodyTooLong1"/>
      <w:bookmarkEnd w:id="1"/>
    </w:p>
    <w:p w14:paraId="1F46EE9E" w14:textId="77777777" w:rsidR="007F1492" w:rsidRDefault="007F1492" w:rsidP="00701DE6">
      <w:pPr>
        <w:tabs>
          <w:tab w:val="left" w:pos="14886"/>
        </w:tabs>
      </w:pPr>
    </w:p>
    <w:p w14:paraId="7F3CDC31" w14:textId="77777777" w:rsidR="007F1492" w:rsidRDefault="007F1492" w:rsidP="00701DE6">
      <w:pPr>
        <w:tabs>
          <w:tab w:val="left" w:pos="14886"/>
        </w:tabs>
      </w:pPr>
    </w:p>
    <w:p w14:paraId="5CD837DD" w14:textId="77777777" w:rsidR="007F1492" w:rsidRDefault="007F1492" w:rsidP="007F1492">
      <w:pPr>
        <w:tabs>
          <w:tab w:val="left" w:pos="14886"/>
        </w:tabs>
      </w:pPr>
      <w:r>
        <w:tab/>
        <w:t>Interpolation Body</w:t>
      </w:r>
      <w:r w:rsidR="004420DA">
        <w:t>TooLong</w:t>
      </w:r>
      <w:r w:rsidR="003F25E1">
        <w:t>1</w:t>
      </w:r>
      <w:r>
        <w:t>:</w:t>
      </w:r>
      <w:r w:rsidR="006C6F73">
        <w:t>[</w:t>
      </w:r>
      <w:r>
        <w:t>{</w:t>
      </w:r>
      <w:r w:rsidR="00DE5AEF">
        <w:t>BodyTooLong</w:t>
      </w:r>
      <w:r w:rsidR="003F25E1">
        <w:t>1</w:t>
      </w:r>
      <w:r>
        <w:t>}</w:t>
      </w:r>
    </w:p>
    <w:p w14:paraId="6DE4010F" w14:textId="77777777" w:rsidR="00F4704A" w:rsidRDefault="00F4704A" w:rsidP="007F1492">
      <w:pPr>
        <w:tabs>
          <w:tab w:val="left" w:pos="14886"/>
        </w:tabs>
      </w:pPr>
    </w:p>
    <w:p w14:paraId="5F098C3E" w14:textId="77777777" w:rsidR="00F4704A" w:rsidRDefault="00F4704A" w:rsidP="00F4704A">
      <w:pPr>
        <w:tabs>
          <w:tab w:val="left" w:pos="14886"/>
        </w:tabs>
      </w:pPr>
      <w:r>
        <w:tab/>
        <w:t xml:space="preserve">Bookmark </w:t>
      </w:r>
      <w:r w:rsidRPr="00F4704A">
        <w:t>BodyNotTooLong1</w:t>
      </w:r>
      <w:r>
        <w:t>:</w:t>
      </w:r>
    </w:p>
    <w:p w14:paraId="0C5600AA" w14:textId="77777777" w:rsidR="00F4704A" w:rsidRDefault="00F4704A" w:rsidP="00F4704A">
      <w:pPr>
        <w:tabs>
          <w:tab w:val="left" w:pos="14886"/>
        </w:tabs>
      </w:pPr>
      <w:r>
        <w:tab/>
        <w:t xml:space="preserve">Interpolation </w:t>
      </w:r>
      <w:r w:rsidRPr="00F4704A">
        <w:t>BodyNotTooLong1</w:t>
      </w:r>
      <w:r>
        <w:t>:[{</w:t>
      </w:r>
      <w:r w:rsidRPr="00F4704A">
        <w:t xml:space="preserve"> BodyNotTooLong1</w:t>
      </w:r>
      <w:r>
        <w:t>}</w:t>
      </w:r>
    </w:p>
    <w:p w14:paraId="5A6440F0" w14:textId="77777777" w:rsidR="00F4704A" w:rsidRDefault="00F4704A" w:rsidP="00F4704A">
      <w:pPr>
        <w:tabs>
          <w:tab w:val="left" w:pos="14886"/>
        </w:tabs>
      </w:pPr>
    </w:p>
    <w:p w14:paraId="531C2675" w14:textId="77777777" w:rsidR="00F4704A" w:rsidRDefault="00F4704A" w:rsidP="007F1492">
      <w:pPr>
        <w:tabs>
          <w:tab w:val="left" w:pos="14886"/>
        </w:tabs>
      </w:pPr>
    </w:p>
    <w:p w14:paraId="79FC2639" w14:textId="77777777" w:rsidR="007F1492" w:rsidRPr="00F35A9D" w:rsidRDefault="007F1492" w:rsidP="00701DE6">
      <w:pPr>
        <w:tabs>
          <w:tab w:val="left" w:pos="14886"/>
        </w:tabs>
      </w:pPr>
    </w:p>
    <w:p w14:paraId="59536319" w14:textId="77777777" w:rsidR="00701DE6" w:rsidRPr="00F35A9D" w:rsidRDefault="00701DE6" w:rsidP="00F35A9D">
      <w:pPr>
        <w:tabs>
          <w:tab w:val="left" w:pos="14886"/>
        </w:tabs>
      </w:pPr>
    </w:p>
    <w:p w14:paraId="6F0DA2CD" w14:textId="77777777" w:rsidR="00F35A9D" w:rsidRDefault="00F35A9D" w:rsidP="00F35A9D">
      <w:pPr>
        <w:tabs>
          <w:tab w:val="left" w:pos="14886"/>
        </w:tabs>
      </w:pPr>
    </w:p>
    <w:p w14:paraId="792B81D0" w14:textId="77777777" w:rsidR="007F1492" w:rsidRPr="00F35A9D" w:rsidRDefault="007F1492" w:rsidP="00F35A9D">
      <w:pPr>
        <w:tabs>
          <w:tab w:val="left" w:pos="14886"/>
        </w:tabs>
      </w:pPr>
    </w:p>
    <w:p w14:paraId="152005C5" w14:textId="77777777" w:rsidR="00F35A9D" w:rsidRPr="00F35A9D" w:rsidRDefault="00F35A9D" w:rsidP="00F35A9D">
      <w:pPr>
        <w:tabs>
          <w:tab w:val="left" w:pos="14886"/>
        </w:tabs>
      </w:pPr>
    </w:p>
    <w:sectPr w:rsidR="00F35A9D" w:rsidRPr="00F35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FDD9E" w14:textId="77777777" w:rsidR="00A10BCA" w:rsidRDefault="00A10BCA" w:rsidP="001E6F6D">
      <w:pPr>
        <w:spacing w:after="0" w:line="240" w:lineRule="auto"/>
      </w:pPr>
      <w:r>
        <w:separator/>
      </w:r>
    </w:p>
  </w:endnote>
  <w:endnote w:type="continuationSeparator" w:id="0">
    <w:p w14:paraId="267B7651" w14:textId="77777777" w:rsidR="00A10BCA" w:rsidRDefault="00A10BCA" w:rsidP="001E6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FBD40" w14:textId="77777777" w:rsidR="00A10BCA" w:rsidRDefault="00A10BCA" w:rsidP="001E6F6D">
      <w:pPr>
        <w:spacing w:after="0" w:line="240" w:lineRule="auto"/>
      </w:pPr>
      <w:r>
        <w:separator/>
      </w:r>
    </w:p>
  </w:footnote>
  <w:footnote w:type="continuationSeparator" w:id="0">
    <w:p w14:paraId="2671BA5B" w14:textId="77777777" w:rsidR="00A10BCA" w:rsidRDefault="00A10BCA" w:rsidP="001E6F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E7"/>
    <w:rsid w:val="00011684"/>
    <w:rsid w:val="00050FD9"/>
    <w:rsid w:val="00142350"/>
    <w:rsid w:val="001E6F6D"/>
    <w:rsid w:val="00215E79"/>
    <w:rsid w:val="00302CC4"/>
    <w:rsid w:val="003F25E1"/>
    <w:rsid w:val="004420DA"/>
    <w:rsid w:val="0046302E"/>
    <w:rsid w:val="00465725"/>
    <w:rsid w:val="0048261F"/>
    <w:rsid w:val="0059170B"/>
    <w:rsid w:val="005929AB"/>
    <w:rsid w:val="005D6F73"/>
    <w:rsid w:val="00683CAE"/>
    <w:rsid w:val="006C6F73"/>
    <w:rsid w:val="00701DE6"/>
    <w:rsid w:val="007550BE"/>
    <w:rsid w:val="007D2B18"/>
    <w:rsid w:val="007F1492"/>
    <w:rsid w:val="00857D2D"/>
    <w:rsid w:val="008835DA"/>
    <w:rsid w:val="008B3AB7"/>
    <w:rsid w:val="008E741F"/>
    <w:rsid w:val="009403DE"/>
    <w:rsid w:val="00945052"/>
    <w:rsid w:val="00A10BCA"/>
    <w:rsid w:val="00B764E7"/>
    <w:rsid w:val="00BF440B"/>
    <w:rsid w:val="00C332DF"/>
    <w:rsid w:val="00CD48BE"/>
    <w:rsid w:val="00D21479"/>
    <w:rsid w:val="00D3427B"/>
    <w:rsid w:val="00D43D1C"/>
    <w:rsid w:val="00DD7EE7"/>
    <w:rsid w:val="00DE5AEF"/>
    <w:rsid w:val="00E206B0"/>
    <w:rsid w:val="00F35A9D"/>
    <w:rsid w:val="00F4704A"/>
    <w:rsid w:val="00F84FCA"/>
    <w:rsid w:val="00FB5126"/>
    <w:rsid w:val="00FC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31EFF"/>
  <w15:chartTrackingRefBased/>
  <w15:docId w15:val="{270A6D4C-65C0-483D-B480-3A269D7B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Times New Roman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F6D"/>
  </w:style>
  <w:style w:type="paragraph" w:styleId="Footer">
    <w:name w:val="footer"/>
    <w:basedOn w:val="Normal"/>
    <w:link w:val="FooterChar"/>
    <w:uiPriority w:val="99"/>
    <w:unhideWhenUsed/>
    <w:rsid w:val="001E6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keo\source\repos\WordWriter\WordWriterTest\Source\BookMarkAsTextOnlyBody%20-%20Cop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BookMarkAsTextOnlyBody - Copy.dot</Template>
  <TotalTime>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Takeo Nishioka</dc:creator>
  <cp:keywords/>
  <dc:description/>
  <cp:lastModifiedBy>Takeo Nishioka</cp:lastModifiedBy>
  <cp:revision>1</cp:revision>
  <dcterms:created xsi:type="dcterms:W3CDTF">2021-07-05T05:49:00Z</dcterms:created>
  <dcterms:modified xsi:type="dcterms:W3CDTF">2021-07-05T05:50:00Z</dcterms:modified>
</cp:coreProperties>
</file>